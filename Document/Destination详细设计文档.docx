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《软件体系结构》课程架构设计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跑操管理系统</w:t>
      </w:r>
      <w:r>
        <w:rPr>
          <w:rFonts w:hint="default" w:ascii="宋体" w:hAnsi="宋体" w:eastAsia="宋体" w:cs="宋体"/>
          <w:kern w:val="0"/>
          <w:sz w:val="22"/>
          <w:szCs w:val="22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Destination</w:t>
      </w:r>
      <w:r>
        <w:rPr>
          <w:rFonts w:hint="default" w:ascii="宋体" w:hAnsi="宋体" w:eastAsia="宋体" w:cs="宋体"/>
          <w:kern w:val="0"/>
          <w:sz w:val="22"/>
          <w:szCs w:val="22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详细设计文档</w:t>
      </w:r>
    </w:p>
    <w:p>
      <w:pP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整理：71Y16114龚呈</w:t>
      </w:r>
    </w:p>
    <w:p>
      <w:pP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对象：学生</w:t>
      </w:r>
    </w:p>
    <w:p>
      <w:pP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作者：71Y16110 曲正锟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功能1：预定/提醒功能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相关数据库中的参数：Date date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函数1：void Booktime()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功能：预定跑操时间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描述：对预定按钮进行监听，连接数据库，输入年份，月份，日期，时，分，并存入数据库完成预定，允许多次调用进行多次预定。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函数2：void CheckBook()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功能：查看已有的预定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描述：对查看预定按钮进行监听，连接数据库，获取数据库中的所有的月份，日期，时，分并依次打印出来，在每条预定后由删除和修改按钮，对于预定进行删除和修改操作。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函数3：void Monitor()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功能：提醒用户进行跑操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描述：连接数据库，获取系统当前日期，时，分并与数据库中已有预定的日期，时，分进行对比，若全部相符则进行提醒，新建一个子线程设置每分钟运行一次该函数。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功能2：跑步路线定制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功能3：个人账户/个人主页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相关参数：String id   int Stu_id   int School_id   String Stu_name   int Stu_gender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String phone_number   String email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函数1：void InitialInfo()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功能：初始化个人信息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描述：在注册后自动调用该函数，输入个人信息，包括账号，一卡通号，学校编号，性别，电话号，邮箱，姓名并存入数据库。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函数2：void ChangeInfo()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功能：更改个人信息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描述：监听更改信息按钮，并对个人信息做出修改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函数3：void Setvisible()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相关参数：int state;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功能：对不同人设置是否可见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描述：可以用0，1表示该用户的可见状态，访问一个用户的主页时先获取该用户的可见状态如果是0的话显示“该用户屏蔽了个人信息”，如果是1的话就连接数据库，打印出相关的信息。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函数4：void AddFriend(String id)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相关参数：String id；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功能：添加好友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描述：输入账号，监听查找按钮，在数据库中进行搜索，如果有该账号则发出添加好友的请求，添加成功后，将两人的id存入FriendShip，如果没有则提示“未搜索到该用户”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函数5：void DeleteFriend()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功能：删除好友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描述：监听删除按钮，在FriendShip中的column1，2寻找两人id，找到匹配项后删除该项。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函数6：void CheckFriend()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功能：查看好友资料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描述：点击好友时自动调用，若该好友设置可见则连接数据库，找到对应的Id下的个人信息并打印出来，设置不可见则显示“该用户屏蔽了个人信息”。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函数7：void LookLeaderBoard()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功能：查看排行榜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描述：连接数据库，在StudentTable中获取每个用户的跑操分数score，排序后，按照从大到小分别打印前100用户的id和score.</w:t>
      </w:r>
    </w:p>
    <w:p>
      <w:pP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对象：学生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作者：</w:t>
      </w:r>
      <w:r>
        <w:rPr>
          <w:rFonts w:hint="eastAsia"/>
          <w:sz w:val="22"/>
          <w:szCs w:val="22"/>
        </w:rPr>
        <w:t>71117432奉捷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目前我分了两个类：一个表示能量的类，一个学生类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类1：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Energy{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double energy;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//表示新生成的能量数量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double LossEnergy;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//表示被好友收取de 能量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double ExpirationTime;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//表示若未被收取，能量的最长存活期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 WhoSteal = new HashMap();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//一个map，用来存放收取过我能量的用户的id以及收取能量的数量，通过判断map中是否含有某个用户的id来判断某个用户是否收取过我的能量，以此保证一个用户一个能量周期内不能多次收取我的能量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这个类有一个构造函数，以及三个成员各一个set、get函数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set***(double)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get***();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类2：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Student{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double ExerciseDistance;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//用户的锻炼距离，是计算能量值的关键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double TotalEnergy;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//用户总能量数值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UserID;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//用户ID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Energy newenergy = new Energy();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//Energy类对象，用于表示新生成的尚未收取的能量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函数1：private void EnergyTran()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参数：无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功能描述：根据锻炼距离的大小，分一定层次转化成相应数量的能量，锻炼距离超过一定值时，能量达到最大值，不再随距离增加而增加。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函数2：private void EnergyIncrease(double take)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参数：double take，表示收取的能量数值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功能描述：在收取能量与收取他人能量的函数中执行，相应增加我自己的能量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函数3：void TakeEnergy()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参数：无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功能描述：收取自己的能量，并设置Energy类对象的能量、过期时间、记录收取过我能量的用户的map为初始状态，以此表示能量已被收取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函数4：double TakeOthersEnergy(Student OtherUser)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参数：另一个学生类对象，表示将被收取能量的用户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功能描述：首先判断我是否收取过这个用户的能量，若收取过，返回-1；若未收取，判断OtherUser被收取的能量是否超过生成新能量的一定比例（比如40%），若超过，返回-2；若没超过，随机收取一定比例的能量，修改OtherUser剩余的未收取能量，增加我的能量，返回收取的能量数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函数5：static double getDistance(double lng1, double lat1, double lng2, double lat2)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参数：经度1，纬度1，经度2，纬度2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功能描述：调用此函数，返回两个经纬度之间的距离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函数6：static String sendGet(String url, String param)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参数：第一个参数为请求的url，第二个参数为get的参数(e.g.:sendGet(“www.baidu.com”, “key=1&amp;name=test”))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功能描述：包括但不限于Get请求一个地图定位的api，返回包含位置信息的字符串，可用于get数据，具体取决与网址与参数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函数7：static String sendPost(String url, String param)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参数：第一个参数为请求的url，第二个参数为get的参数(e.g.:sendPost(“www.baidu.com”, “key=1&amp;name=test”))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功能描述：包括但不限于Post请求一个地图定位的api，返回包含位置信息的字符串，课用于post数据，具体取决于网址与参数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对象：学生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</w:t>
      </w:r>
      <w:r>
        <w:rPr>
          <w:rFonts w:hint="eastAsia"/>
          <w:sz w:val="22"/>
          <w:szCs w:val="22"/>
          <w:lang w:val="en-US" w:eastAsia="zh-CN"/>
        </w:rPr>
        <w:t>71Y16126金杰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功能1：获取天气信息及锻炼建议</w:t>
      </w: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类：WeatherInformation //根据申请的api获得实时天气信息(实时天气，温度)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具体实现：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ind w:firstLine="1054" w:firstLineChars="500"/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函数</w:t>
            </w:r>
          </w:p>
        </w:tc>
        <w:tc>
          <w:tcPr>
            <w:tcW w:w="2131" w:type="dxa"/>
          </w:tcPr>
          <w:p>
            <w:pPr>
              <w:ind w:firstLine="422" w:firstLineChars="200"/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逻辑实现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0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getTodayWeather()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根据中央气象台的api,建立Connection,获得返回的json格式数据，调用相应的jar包，对该数据进行处理，处理后的数据用map封装，然后返回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城市id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Map&lt;String,Object&gt;类型的天气数据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getExeAdvice()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调用getTodayWeather()的返回值，通过判断语句对相应的天气数据进行判断（map.get(key))，给出对应天气状况下的跑操建议（String）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Map&lt;String,Object&gt;类型的天气数据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String类型的跑操建议</w:t>
            </w:r>
          </w:p>
        </w:tc>
      </w:tr>
    </w:tbl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Addition:对于天气信息的呈现（present()），输入数据为（map.get(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weather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),component），第一个参数为具体的天气，第二个参数为要呈现的component，无具体返回值,逻辑实现: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通过判断语句为天气和图标一一对应，再加上具体的温度信息，利用component.set()呈现。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功能2：对于学生各类跑操信息的获取及给予建议</w:t>
      </w:r>
    </w:p>
    <w:p>
      <w:pPr>
        <w:jc w:val="left"/>
        <w:rPr>
          <w:rFonts w:hint="eastAsia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核心操作：通过点击相应的标签向服务器发送请求，接受服务器回传的数据并处理，最后呈现在跳转的界面上</w:t>
      </w:r>
    </w:p>
    <w:p>
      <w:pPr>
        <w:jc w:val="left"/>
        <w:rPr>
          <w:rFonts w:hint="eastAsia" w:ascii="宋体" w:hAnsi="宋体" w:eastAsia="宋体" w:cs="宋体"/>
          <w:b/>
          <w:bCs/>
          <w:kern w:val="0"/>
          <w:sz w:val="22"/>
          <w:szCs w:val="22"/>
          <w:lang w:val="en-US" w:eastAsia="zh-CN" w:bidi="ar"/>
        </w:rPr>
      </w:pPr>
      <w:r>
        <w:rPr>
          <w:rFonts w:hint="eastAsia"/>
          <w:b/>
          <w:bCs/>
          <w:lang w:val="en-US" w:eastAsia="zh-CN"/>
        </w:rPr>
        <w:t>各类跑操信息包括：1，过去跑操的详细数据;2,</w:t>
      </w:r>
      <w:r>
        <w:rPr>
          <w:rFonts w:hint="eastAsia" w:ascii="宋体" w:hAnsi="宋体" w:eastAsia="宋体" w:cs="宋体"/>
          <w:b/>
          <w:bCs/>
          <w:kern w:val="0"/>
          <w:sz w:val="22"/>
          <w:szCs w:val="22"/>
          <w:lang w:val="en-US" w:eastAsia="zh-CN" w:bidi="ar"/>
        </w:rPr>
        <w:t>早晚操的完成情况；3，当天的早晚操情况；4，已经获得的分数/未获得的分数，已经经过的日期/剩余日期</w:t>
      </w:r>
    </w:p>
    <w:p>
      <w:pPr>
        <w:jc w:val="left"/>
        <w:rPr>
          <w:rFonts w:hint="eastAsia" w:ascii="宋体" w:hAnsi="宋体" w:eastAsia="宋体" w:cs="宋体"/>
          <w:b/>
          <w:bCs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2"/>
          <w:szCs w:val="22"/>
          <w:lang w:val="en-US" w:eastAsia="zh-CN" w:bidi="ar"/>
        </w:rPr>
        <w:t>其中1，3两点建立在已有日历的基础上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2"/>
          <w:szCs w:val="22"/>
          <w:lang w:val="en-US" w:eastAsia="zh-CN" w:bidi="ar"/>
        </w:rPr>
        <w:t>类：1，MainFrame //各类标签的集合体，包括早晚操完成情况查询，分数/日程进度，日历，跑操建议获取。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2"/>
          <w:szCs w:val="22"/>
          <w:lang w:val="en-US" w:eastAsia="zh-CN" w:bidi="ar"/>
        </w:rPr>
        <w:t>2，Calendar //MainFrame的主体,提供对过去跑操信息的查询，当天跑操状况的查询</w:t>
      </w:r>
    </w:p>
    <w:p>
      <w:pPr>
        <w:jc w:val="left"/>
        <w:rPr>
          <w:rFonts w:hint="eastAsia" w:ascii="宋体" w:hAnsi="宋体" w:eastAsia="宋体" w:cs="宋体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2"/>
          <w:szCs w:val="22"/>
          <w:lang w:val="en-US" w:eastAsia="zh-CN" w:bidi="ar"/>
        </w:rPr>
        <w:t>注：各函数中需要调用一个共有函数ConnectToServer(Map&lt;type,data&gt; map):建立与服务器的连接，向服务器发送信息（请求类型和请求数据内容），并接受服务器的返回数据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663" w:firstLineChars="30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lang w:val="en-US" w:eastAsia="zh-CN" w:bidi="ar"/>
              </w:rPr>
              <w:t>函数</w:t>
            </w:r>
          </w:p>
        </w:tc>
        <w:tc>
          <w:tcPr>
            <w:tcW w:w="2130" w:type="dxa"/>
          </w:tcPr>
          <w:p>
            <w:pPr>
              <w:ind w:firstLine="442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vertAlign w:val="baseline"/>
                <w:lang w:val="en-US" w:eastAsia="zh-CN" w:bidi="ar"/>
              </w:rPr>
              <w:t>逻辑实现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输入数据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输出数据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2130" w:type="dxa"/>
            <w:vMerge w:val="restart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监听函数1（主要是MainFrame包含的标签，即早晚操的完成情况和跑操建议的获取）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CompletenceOfAP():早晚操的完成情况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调用ConnectToServer(Map&lt;A,time)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(依照约定，服务器应当返回Map&lt;key,data&gt;类型的数据)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对返回的数据调用map.get(key)获取早晚操的完成次数及得分，最后将相应数据通过component.set()进行设置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Map&lt;A,time&gt; map: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A代表早晚操完成程度的请求类型，time代表希望获得跑操次数的请求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A:id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早晚操的完成次数及得分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Merge w:val="continue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getProAdvice():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获得关于跑操进度的建议，具体实现还没想好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监听函数2（主要是在日历上实现的请求，包括历史和当天的跑操情况的请求）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getDailyInfo/getHistoryInfo()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首先获取点击日期date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调用ConnectToServer(Map&lt;B,date&gt;</w:t>
            </w:r>
          </w:p>
          <w:p>
            <w:pPr>
              <w:jc w:val="left"/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对返回的数据调用map.get(key)(其中key包括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早晚操开始结束时间，跑步路线，平均速度，路程长度，最快速度等）</w:t>
            </w:r>
          </w:p>
          <w:p>
            <w:pPr>
              <w:jc w:val="left"/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将解析后的数据在新跳转的界面上呈现:component.set()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Map&lt;B,date&gt; map: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B代表具体日期跑操情况的请求类型，date表示所要请求信息的发生日期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B:id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早晚操开始结束时间，跑步路线，平均速度，路程长度，最快速度等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PresentProcession():呈现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已经获得的分数/未获得的分数，已经经过的日期/剩余日期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由于是呈现函数，所以只要将服务器返回的数据填入相应的MainFrame中的component</w:t>
            </w:r>
          </w:p>
          <w:p>
            <w:pPr>
              <w:jc w:val="left"/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调用ConnectToServer(Map&lt;C,score&gt;)</w:t>
            </w:r>
          </w:p>
          <w:p>
            <w:pPr>
              <w:jc w:val="left"/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建立时间间隔(每隔一天自动去调用这个函数，实现更新效果</w:t>
            </w:r>
          </w:p>
          <w:p>
            <w:pPr>
              <w:jc w:val="left"/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将返回的数据呈现在MainFrame的相应component中</w:t>
            </w:r>
          </w:p>
          <w:p>
            <w:pPr>
              <w:jc w:val="left"/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component.set()</w:t>
            </w:r>
          </w:p>
          <w:p>
            <w:pPr>
              <w:jc w:val="left"/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(需要一点计算)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Map&lt;C,score&gt;):C代表获取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已经获得的分数的请求类型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C:id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返回已经获得的分数/未获得的分数，已经经过的日期/剩余日期（日期可以通过调用系统时间就可以计算）</w:t>
            </w:r>
          </w:p>
        </w:tc>
      </w:tr>
    </w:tbl>
    <w:p>
      <w:pPr>
        <w:jc w:val="left"/>
        <w:rPr>
          <w:rFonts w:hint="eastAsia" w:ascii="宋体" w:hAnsi="宋体" w:eastAsia="宋体" w:cs="宋体"/>
          <w:b w:val="0"/>
          <w:bCs w:val="0"/>
          <w:kern w:val="0"/>
          <w:sz w:val="22"/>
          <w:szCs w:val="22"/>
          <w:lang w:val="en-US" w:eastAsia="zh-CN" w:bidi="ar"/>
        </w:rPr>
      </w:pPr>
    </w:p>
    <w:p>
      <w:pPr>
        <w:jc w:val="left"/>
        <w:rPr>
          <w:rFonts w:hint="eastAsia" w:ascii="宋体" w:hAnsi="宋体" w:eastAsia="宋体" w:cs="宋体"/>
          <w:b/>
          <w:bCs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2"/>
          <w:szCs w:val="22"/>
          <w:lang w:val="en-US" w:eastAsia="zh-CN" w:bidi="ar"/>
        </w:rPr>
        <w:t>功能3：体育老师发布跑操信息/班主任（辅导员）发送鼓励信息</w:t>
      </w:r>
    </w:p>
    <w:p>
      <w:pPr>
        <w:jc w:val="left"/>
        <w:rPr>
          <w:rFonts w:hint="eastAsia" w:ascii="宋体" w:hAnsi="宋体" w:eastAsia="宋体" w:cs="宋体"/>
          <w:b/>
          <w:bCs/>
          <w:kern w:val="0"/>
          <w:sz w:val="22"/>
          <w:szCs w:val="22"/>
          <w:lang w:val="en-US" w:eastAsia="zh-CN" w:bidi="ar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2"/>
          <w:szCs w:val="22"/>
          <w:lang w:val="en-US" w:eastAsia="zh-CN" w:bidi="ar"/>
        </w:rPr>
        <w:t>类：Manage（P.Eteacher/monitor):这个功能只是这个类里的一个方法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42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vertAlign w:val="baseline"/>
                <w:lang w:val="en-US" w:eastAsia="zh-CN" w:bidi="ar"/>
              </w:rPr>
              <w:t>函数</w:t>
            </w:r>
          </w:p>
        </w:tc>
        <w:tc>
          <w:tcPr>
            <w:tcW w:w="2130" w:type="dxa"/>
          </w:tcPr>
          <w:p>
            <w:pPr>
              <w:ind w:firstLine="442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vertAlign w:val="baseline"/>
                <w:lang w:val="en-US" w:eastAsia="zh-CN" w:bidi="ar"/>
              </w:rPr>
              <w:t>逻辑实现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输入数据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输出数据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SendMessageAll():向全体成员发布跑操信息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体育老师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String message;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首先执行I/O操作，输入message;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调用ConnectToserver(Map&lt;D,message&gt;)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(服务器接受请求后就向全体成员发布消息)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ReceiveMessage()&amp;Present():客户端接收信息并呈现(接受的信息类型应该是Map&lt;type(身份），message&gt;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Reflect():服务器返回给体育老师message是否发布成功（boolean)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条件？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String message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Map&lt;D,message&gt;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D代表发布信息给全体成员的请求类型）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message的呈现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发布信息是否成功（true/false）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SendMessageToGroup():向某个班级或某个院系成员发布消息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班主任/辅导员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String message;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首先执行I/O操作，输入message;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调用ConnectToserver(Map&lt;班级代码/院系代码,message&gt;)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(服务器接受请求后就向班级或院系内的全体成员发布消息)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ReceiveMessage()&amp;Present():客户端接收信息并呈现(接受的信息类型应该是Map&lt;type(身份），message&gt;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Reflect():服务器返回给班主任或辅导员message是否发布成功（boolean)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条件？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String message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Map&lt;,message&gt;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D代表班级代码/院系代码）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message的呈现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发布信息是否成功（true/false）</w:t>
            </w:r>
          </w:p>
        </w:tc>
      </w:tr>
    </w:tbl>
    <w:p>
      <w:pPr>
        <w:jc w:val="left"/>
        <w:rPr>
          <w:rFonts w:hint="eastAsia" w:ascii="宋体" w:hAnsi="宋体" w:eastAsia="宋体" w:cs="宋体"/>
          <w:b w:val="0"/>
          <w:bCs w:val="0"/>
          <w:kern w:val="0"/>
          <w:sz w:val="22"/>
          <w:szCs w:val="22"/>
          <w:lang w:val="en-US" w:eastAsia="zh-CN" w:bidi="ar"/>
        </w:rPr>
      </w:pPr>
    </w:p>
    <w:p>
      <w:p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注：逻辑实现内的某些没有实现的函数其实只是一些操作，可以不写成一个函数</w:t>
      </w:r>
    </w:p>
    <w:p>
      <w:p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注：有些类型虽然有数据库的支持，但是我还是不好确定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对象：老师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</w:t>
      </w:r>
      <w:r>
        <w:rPr>
          <w:rFonts w:hint="eastAsia"/>
          <w:sz w:val="22"/>
          <w:szCs w:val="22"/>
          <w:lang w:val="en-US" w:eastAsia="zh-CN"/>
        </w:rPr>
        <w:t>71Y6122沈梦烨</w:t>
      </w:r>
    </w:p>
    <w:p>
      <w:pPr>
        <w:spacing w:line="220" w:lineRule="atLeast"/>
      </w:pPr>
      <w:r>
        <w:rPr>
          <w:rFonts w:hint="eastAsia"/>
        </w:rPr>
        <w:t>c</w:t>
      </w:r>
      <w:r>
        <w:t>l</w:t>
      </w:r>
      <w:r>
        <w:rPr>
          <w:rFonts w:hint="eastAsia"/>
        </w:rPr>
        <w:t>ass Manager{</w:t>
      </w:r>
    </w:p>
    <w:p>
      <w:pPr>
        <w:spacing w:line="220" w:lineRule="atLeast"/>
        <w:ind w:firstLine="105" w:firstLineChars="50"/>
      </w:pPr>
      <w:r>
        <w:rPr>
          <w:rFonts w:hint="eastAsia"/>
          <w:b/>
        </w:rPr>
        <w:t>函数1</w:t>
      </w:r>
      <w:r>
        <w:rPr>
          <w:rFonts w:hint="eastAsia"/>
        </w:rPr>
        <w:t>：boolean SetStandard()</w:t>
      </w:r>
    </w:p>
    <w:p>
      <w:pPr>
        <w:spacing w:line="220" w:lineRule="atLeast"/>
        <w:ind w:firstLine="105" w:firstLineChars="50"/>
      </w:pPr>
      <w:r>
        <w:rPr>
          <w:rFonts w:hint="eastAsia"/>
        </w:rPr>
        <w:t>参数：</w:t>
      </w:r>
    </w:p>
    <w:p>
      <w:pPr>
        <w:spacing w:line="220" w:lineRule="atLeast"/>
        <w:ind w:firstLine="105" w:firstLineChars="50"/>
      </w:pPr>
      <w:r>
        <w:rPr>
          <w:rFonts w:hint="eastAsia"/>
        </w:rPr>
        <w:t>int school_id ,   string school_name ,  int auther_id ,     string period ,</w:t>
      </w:r>
    </w:p>
    <w:p>
      <w:pPr>
        <w:spacing w:line="220" w:lineRule="atLeast"/>
        <w:ind w:firstLine="105" w:firstLineChars="50"/>
      </w:pPr>
      <w:r>
        <w:rPr>
          <w:rFonts w:hint="eastAsia"/>
        </w:rPr>
        <w:t>string time ,      string run_time ,        int pass_score ,  string score set ,</w:t>
      </w:r>
    </w:p>
    <w:p>
      <w:pPr>
        <w:spacing w:line="220" w:lineRule="atLeast"/>
        <w:ind w:firstLine="105" w:firstLineChars="50"/>
      </w:pPr>
      <w:r>
        <w:rPr>
          <w:rFonts w:hint="eastAsia"/>
        </w:rPr>
        <w:t>string run_limit ,string standard ,        string run_standard</w:t>
      </w:r>
    </w:p>
    <w:p>
      <w:pPr>
        <w:spacing w:line="220" w:lineRule="atLeast"/>
        <w:ind w:firstLine="105" w:firstLineChars="50"/>
      </w:pPr>
      <w:r>
        <w:rPr>
          <w:rFonts w:hint="eastAsia"/>
        </w:rPr>
        <w:t>功能1：针对不同分组的学生能设定不同标准</w:t>
      </w:r>
    </w:p>
    <w:p>
      <w:pPr>
        <w:spacing w:line="220" w:lineRule="atLeast"/>
      </w:pPr>
      <w:r>
        <w:rPr>
          <w:rFonts w:hint="eastAsia"/>
        </w:rPr>
        <w:t xml:space="preserve">  描述：对“查询”按钮设置监听，把在界面输入的用来设置标准的各个数据分别存储到上面的对象中，然后(如上)打包到map，其中有个关键字（服务器会根据这个来判断是什么请求）是存储到数据库的</w:t>
      </w:r>
      <w:r>
        <w:t>UniversityRule</w:t>
      </w:r>
      <w:r>
        <w:rPr>
          <w:rFonts w:hint="eastAsia"/>
        </w:rPr>
        <w:t>表，然后用sendPost（）发送给服务器，服务器用ParseMap（）函数识别关键字，知道是存储请求后，调用相关存储到数据库的函数存储，若此函数返回true，则回给客户端true，本函数return true，否则弹出对话框“失败并重试“。</w:t>
      </w:r>
    </w:p>
    <w:p>
      <w:pPr>
        <w:spacing w:line="220" w:lineRule="atLeast"/>
        <w:ind w:firstLine="105" w:firstLineChars="50"/>
      </w:pPr>
      <w:r>
        <w:rPr>
          <w:rFonts w:hint="eastAsia"/>
          <w:b/>
        </w:rPr>
        <w:t>函数2</w:t>
      </w:r>
      <w:r>
        <w:rPr>
          <w:rFonts w:hint="eastAsia"/>
        </w:rPr>
        <w:t>：boolean SetReward()</w:t>
      </w:r>
    </w:p>
    <w:p>
      <w:pPr>
        <w:spacing w:line="220" w:lineRule="atLeast"/>
        <w:ind w:firstLine="105" w:firstLineChars="50"/>
      </w:pPr>
      <w:r>
        <w:rPr>
          <w:rFonts w:hint="eastAsia"/>
        </w:rPr>
        <w:t>功能2：设定额外的奖励目标</w:t>
      </w:r>
    </w:p>
    <w:p>
      <w:pPr>
        <w:spacing w:line="220" w:lineRule="atLeast"/>
      </w:pPr>
      <w:r>
        <w:rPr>
          <w:rFonts w:hint="eastAsia"/>
        </w:rPr>
        <w:t xml:space="preserve">  描述：体育老师可新增 如冬季长跑？阳光长跑？ 等活动 额外增加学生跑操次数。具体实现，还有待思考</w:t>
      </w:r>
      <w:r>
        <w:t>…</w:t>
      </w:r>
      <w:r>
        <w:rPr>
          <w:rFonts w:hint="eastAsia"/>
        </w:rPr>
        <w:t>总觉得会被鸽（此功能开发中</w:t>
      </w:r>
      <w:r>
        <w:t>…</w:t>
      </w:r>
      <w:r>
        <w:rPr>
          <w:rFonts w:hint="eastAsia"/>
        </w:rPr>
        <w:t>.）。</w:t>
      </w:r>
    </w:p>
    <w:p>
      <w:pPr>
        <w:spacing w:line="220" w:lineRule="atLeast"/>
        <w:ind w:firstLine="105" w:firstLineChars="50"/>
      </w:pPr>
      <w:r>
        <w:rPr>
          <w:rFonts w:hint="eastAsia"/>
          <w:b/>
        </w:rPr>
        <w:t>函数3</w:t>
      </w:r>
      <w:r>
        <w:rPr>
          <w:rFonts w:hint="eastAsia"/>
        </w:rPr>
        <w:t>：boolean C</w:t>
      </w:r>
      <w:r>
        <w:t>heckAllinfo</w:t>
      </w:r>
      <w:r>
        <w:rPr>
          <w:rFonts w:hint="eastAsia"/>
        </w:rPr>
        <w:t>()</w:t>
      </w:r>
    </w:p>
    <w:p>
      <w:pPr>
        <w:spacing w:line="220" w:lineRule="atLeast"/>
        <w:ind w:firstLine="105" w:firstLineChars="50"/>
      </w:pPr>
      <w:r>
        <w:rPr>
          <w:rFonts w:hint="eastAsia"/>
          <w:b/>
        </w:rPr>
        <w:t>函数4</w:t>
      </w:r>
      <w:r>
        <w:rPr>
          <w:rFonts w:hint="eastAsia"/>
        </w:rPr>
        <w:t>：boolean CheckClass(string banji)</w:t>
      </w:r>
    </w:p>
    <w:p>
      <w:pPr>
        <w:spacing w:line="220" w:lineRule="atLeast"/>
        <w:ind w:firstLine="105" w:firstLineChars="50"/>
      </w:pPr>
      <w:r>
        <w:rPr>
          <w:rFonts w:hint="eastAsia"/>
        </w:rPr>
        <w:t>功能3: 获得全体综合信息报表（全体/班级）</w:t>
      </w:r>
    </w:p>
    <w:p>
      <w:pPr>
        <w:spacing w:line="220" w:lineRule="atLeast"/>
      </w:pPr>
      <w:r>
        <w:rPr>
          <w:rFonts w:hint="eastAsia"/>
        </w:rPr>
        <w:t xml:space="preserve">  描述：把相关信息（查询全体或者具体某个班级banji等）打包，其中有个关键字（服务器会根据这个来判断是什么请求）是查询数据库的</w:t>
      </w:r>
      <w:r>
        <w:t>StudentSportsRecord</w:t>
      </w:r>
      <w:r>
        <w:rPr>
          <w:rFonts w:hint="eastAsia"/>
        </w:rPr>
        <w:t>表，然后用sendPost（）发送给服务器，服务器用ParseMap（）函数识别关键字，知道是查询请求后，调用相关存储数据库的函数查询，若此函数返回true，则回给客户端true，并把数据打包到Answer返回给客户端，然后客户端把接收到的信息显示在界面上，并求出数据的平均值显示在界面上，本函数return true，否则弹出对话框“失败并重试“。</w:t>
      </w:r>
    </w:p>
    <w:p>
      <w:pPr>
        <w:spacing w:line="220" w:lineRule="atLeast"/>
        <w:ind w:firstLine="211" w:firstLineChars="100"/>
      </w:pPr>
      <w:r>
        <w:rPr>
          <w:rFonts w:hint="eastAsia"/>
          <w:b/>
        </w:rPr>
        <w:t>函数5</w:t>
      </w:r>
      <w:r>
        <w:rPr>
          <w:rFonts w:hint="eastAsia"/>
        </w:rPr>
        <w:t>：boolean CheckStudent(int stu_id)</w:t>
      </w:r>
    </w:p>
    <w:p>
      <w:pPr>
        <w:spacing w:line="220" w:lineRule="atLeast"/>
        <w:ind w:firstLine="210" w:firstLineChars="100"/>
      </w:pPr>
      <w:r>
        <w:rPr>
          <w:rFonts w:hint="eastAsia"/>
        </w:rPr>
        <w:t xml:space="preserve">boolean CheckStudent(string stu_name) </w:t>
      </w:r>
    </w:p>
    <w:p>
      <w:pPr>
        <w:spacing w:line="220" w:lineRule="atLeast"/>
        <w:ind w:firstLine="210" w:firstLineChars="100"/>
      </w:pPr>
      <w:r>
        <w:rPr>
          <w:rFonts w:hint="eastAsia"/>
        </w:rPr>
        <w:t>功能4：查看所有学生的个人资料</w:t>
      </w:r>
    </w:p>
    <w:p>
      <w:pPr>
        <w:spacing w:line="220" w:lineRule="atLeast"/>
        <w:ind w:firstLine="105" w:firstLineChars="50"/>
      </w:pPr>
      <w:r>
        <w:rPr>
          <w:rFonts w:hint="eastAsia"/>
        </w:rPr>
        <w:t xml:space="preserve">  描述：把在界面输入的用来查询某个学生的各个数据打包到map，其中有个关键字（服务器会根据这个来判断是什么请求）是查询数据库的</w:t>
      </w:r>
      <w:r>
        <w:t>StudentInfo</w:t>
      </w:r>
      <w:r>
        <w:rPr>
          <w:rFonts w:hint="eastAsia"/>
        </w:rPr>
        <w:t>表，然后用sendPost（）发送给服务器，服务器用ParseMap（）函数识别关键字，知道是查询请求后，调用相关查询数据库的函数查询，若此函数返回true，则回给客户端true以及查询到的result，本函数把数据显示在界面上并return true，否则弹出对话框“失败并重试“。</w:t>
      </w:r>
    </w:p>
    <w:p>
      <w:pPr>
        <w:spacing w:line="220" w:lineRule="atLeast"/>
        <w:ind w:firstLine="105" w:firstLineChars="50"/>
      </w:pPr>
      <w:r>
        <w:rPr>
          <w:rFonts w:hint="eastAsia"/>
        </w:rPr>
        <w:t>｝</w:t>
      </w:r>
    </w:p>
    <w:p>
      <w:pPr>
        <w:spacing w:line="220" w:lineRule="atLeast"/>
        <w:ind w:firstLine="105" w:firstLineChars="50"/>
      </w:pPr>
      <w:r>
        <w:rPr>
          <w:rFonts w:hint="eastAsia"/>
        </w:rPr>
        <w:t>class Teacher｛</w:t>
      </w:r>
    </w:p>
    <w:p>
      <w:pPr>
        <w:spacing w:line="220" w:lineRule="atLeast"/>
        <w:ind w:firstLine="211" w:firstLineChars="100"/>
      </w:pPr>
      <w:r>
        <w:rPr>
          <w:rFonts w:hint="eastAsia"/>
          <w:b/>
        </w:rPr>
        <w:t>函数1</w:t>
      </w:r>
      <w:r>
        <w:rPr>
          <w:rFonts w:hint="eastAsia"/>
        </w:rPr>
        <w:t>：boolean CheckClass(string banji)</w:t>
      </w:r>
    </w:p>
    <w:p>
      <w:pPr>
        <w:spacing w:line="220" w:lineRule="atLeast"/>
        <w:ind w:firstLine="210" w:firstLineChars="100"/>
      </w:pPr>
      <w:r>
        <w:rPr>
          <w:rFonts w:hint="eastAsia"/>
        </w:rPr>
        <w:t>功能1：辅导员/班主任能够了解本系（分班级）/本班同学某日的跑操整体情况</w:t>
      </w:r>
    </w:p>
    <w:p>
      <w:pPr>
        <w:spacing w:line="220" w:lineRule="atLeast"/>
      </w:pPr>
      <w:r>
        <w:rPr>
          <w:rFonts w:hint="eastAsia"/>
        </w:rPr>
        <w:t xml:space="preserve">  描述：把相关信息（查询全体或者具体某个年级、班级、学院等）打包，其中有个关键字（服务器会根据这个来判断是什么请求）是查询数据库的</w:t>
      </w:r>
      <w:r>
        <w:t>StudentSportsRecord</w:t>
      </w:r>
      <w:r>
        <w:rPr>
          <w:rFonts w:hint="eastAsia"/>
        </w:rPr>
        <w:t>表，然后用sendPost（）发送给服务器，服务器用ParseMap（）函数识别关键字，知道是查询请求后，调用相关存储数据库的函数查询，若此函数返回true，则回给客户端true，并把数据打包到Answer返回给客户端，然后客户端把接收到的信息显示在界面上，并求出数据的平均值显示在界面上，本函数return true，否则弹出对话框“失败并重试“。</w:t>
      </w:r>
    </w:p>
    <w:p>
      <w:pPr>
        <w:spacing w:line="220" w:lineRule="atLeast"/>
        <w:ind w:firstLine="211" w:firstLineChars="100"/>
      </w:pPr>
      <w:r>
        <w:rPr>
          <w:rFonts w:hint="eastAsia"/>
          <w:b/>
        </w:rPr>
        <w:t>函数2</w:t>
      </w:r>
      <w:r>
        <w:rPr>
          <w:rFonts w:hint="eastAsia"/>
        </w:rPr>
        <w:t>：boolean CheckStudent(int stu_id)</w:t>
      </w:r>
    </w:p>
    <w:p>
      <w:pPr>
        <w:spacing w:line="220" w:lineRule="atLeast"/>
        <w:ind w:firstLine="210" w:firstLineChars="100"/>
      </w:pPr>
      <w:r>
        <w:rPr>
          <w:rFonts w:hint="eastAsia"/>
        </w:rPr>
        <w:t xml:space="preserve">boolean CheckStudent(string stu_name) </w:t>
      </w:r>
    </w:p>
    <w:p>
      <w:pPr>
        <w:spacing w:line="220" w:lineRule="atLeast"/>
        <w:ind w:firstLine="105" w:firstLineChars="50"/>
      </w:pPr>
      <w:r>
        <w:rPr>
          <w:rFonts w:hint="eastAsia"/>
        </w:rPr>
        <w:t>功能2：辅导员/班主任能够查询某个同学的跑操记录和成绩。</w:t>
      </w:r>
    </w:p>
    <w:p>
      <w:pPr>
        <w:spacing w:line="220" w:lineRule="atLeast"/>
        <w:ind w:firstLine="105" w:firstLineChars="50"/>
      </w:pPr>
      <w:r>
        <w:rPr>
          <w:rFonts w:hint="eastAsia"/>
        </w:rPr>
        <w:t xml:space="preserve">  描述：把在界面输入的用来查询某个学生的各个数据打包到map，其中有个关键字（服务器会根据这个来判断是什么请求）是查询数据库的</w:t>
      </w:r>
      <w:r>
        <w:t>StudentSportsRecord</w:t>
      </w:r>
      <w:r>
        <w:rPr>
          <w:rFonts w:hint="eastAsia"/>
        </w:rPr>
        <w:t>表，然后用sendPost（）发送给服务器，服务器用ParseMap（）函数识别关键字，知道是查询请求后，调用相关查询数据库的函数查询，若此函数返回true，则回给客户端true以及查询到的result，本函数把数据显示在界面上并return true，否则弹出对话框“失败并重试“。</w:t>
      </w:r>
    </w:p>
    <w:p>
      <w:pPr>
        <w:spacing w:line="220" w:lineRule="atLeast"/>
        <w:ind w:firstLine="211" w:firstLineChars="100"/>
      </w:pPr>
      <w:r>
        <w:rPr>
          <w:rFonts w:hint="eastAsia"/>
          <w:b/>
        </w:rPr>
        <w:t>函数3</w:t>
      </w:r>
      <w:r>
        <w:rPr>
          <w:rFonts w:hint="eastAsia"/>
        </w:rPr>
        <w:t>：boolean Encourage()</w:t>
      </w:r>
    </w:p>
    <w:p>
      <w:pPr>
        <w:spacing w:line="220" w:lineRule="atLeast"/>
        <w:ind w:firstLine="210" w:firstLineChars="100"/>
      </w:pPr>
      <w:r>
        <w:rPr>
          <w:rFonts w:hint="eastAsia"/>
        </w:rPr>
        <w:t>功能3：辅导员/班主任能够对优秀的同学予以表扬与鼓励，不合格的同学予以批评</w:t>
      </w:r>
    </w:p>
    <w:p>
      <w:pPr>
        <w:spacing w:line="220" w:lineRule="atLeast"/>
        <w:ind w:firstLine="105" w:firstLineChars="50"/>
      </w:pPr>
      <w:r>
        <w:rPr>
          <w:rFonts w:hint="eastAsia"/>
        </w:rPr>
        <w:t xml:space="preserve">   描述：对“表扬“与”批评“两个按钮设置监听，弹出输入要发消息的编辑框，调用社交功能中的私发消息，发送。此函数主要是调用社交方面的，因不知开发社交功能的同学如何实现，因此此功能暂时不开发。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935FD"/>
    <w:rsid w:val="1463626E"/>
    <w:rsid w:val="1FBB3A3B"/>
    <w:rsid w:val="20F83734"/>
    <w:rsid w:val="241914AD"/>
    <w:rsid w:val="36981505"/>
    <w:rsid w:val="48877704"/>
    <w:rsid w:val="573E0F84"/>
    <w:rsid w:val="5A881C73"/>
    <w:rsid w:val="6422194E"/>
    <w:rsid w:val="6B1935FD"/>
    <w:rsid w:val="6D535020"/>
    <w:rsid w:val="7CB8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7280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2018-04-15T05:30:00Z</dcterms:created>
  <dc:creator>George_Tuzki</dc:creator>
  <cp:lastModifiedBy>George_Tuzki</cp:lastModifiedBy>
  <dcterms:modified xsi:type="dcterms:W3CDTF">2018-04-15T05:37:28Z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2052-10.1.0.7306</vt:lpwstr>
  </property>
</Properties>
</file>